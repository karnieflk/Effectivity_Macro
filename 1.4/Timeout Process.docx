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FA4317">
      <w:pPr>
        <w:pStyle w:val="Title"/>
      </w:pPr>
      <w:r>
        <w:t>Timeout Process</w:t>
      </w:r>
    </w:p>
    <w:p w:rsidR="00FA4317" w:rsidRPr="00FA4317" w:rsidRDefault="00FA4317" w:rsidP="00FA4317"/>
    <w:p w:rsidR="00771F16" w:rsidRDefault="00FA4317">
      <w:pPr>
        <w:pStyle w:val="Heading1"/>
      </w:pPr>
      <w:r>
        <w:t>Timeout GUi</w:t>
      </w:r>
    </w:p>
    <w:p w:rsidR="000A0F9B" w:rsidRDefault="00FA4317" w:rsidP="00FA4317">
      <w:r>
        <w:t>User selects from one of the following options:</w:t>
      </w:r>
    </w:p>
    <w:p w:rsidR="00FA4317" w:rsidRDefault="00FA4317" w:rsidP="00FA4317">
      <w:pPr>
        <w:pStyle w:val="ListParagraph"/>
        <w:numPr>
          <w:ilvl w:val="0"/>
          <w:numId w:val="29"/>
        </w:numPr>
      </w:pPr>
      <w:hyperlink w:anchor="_Dual_Engineering_Models" w:history="1">
        <w:r w:rsidRPr="00FA4317">
          <w:rPr>
            <w:rStyle w:val="Hyperlink"/>
          </w:rPr>
          <w:t>Dual Engineering Models</w:t>
        </w:r>
      </w:hyperlink>
    </w:p>
    <w:p w:rsidR="00FA4317" w:rsidRDefault="00FA4317" w:rsidP="00FA4317">
      <w:pPr>
        <w:pStyle w:val="ListParagraph"/>
        <w:numPr>
          <w:ilvl w:val="0"/>
          <w:numId w:val="29"/>
        </w:numPr>
      </w:pPr>
      <w:r>
        <w:t>No Serial in ACM</w:t>
      </w:r>
    </w:p>
    <w:p w:rsidR="00FA4317" w:rsidRDefault="00FA4317" w:rsidP="00FA4317">
      <w:pPr>
        <w:pStyle w:val="ListParagraph"/>
        <w:numPr>
          <w:ilvl w:val="0"/>
          <w:numId w:val="29"/>
        </w:numPr>
      </w:pPr>
      <w:r>
        <w:t>Acm took too long</w:t>
      </w:r>
    </w:p>
    <w:p w:rsidR="00FA4317" w:rsidRDefault="00FA4317" w:rsidP="00FA4317">
      <w:pPr>
        <w:pStyle w:val="ListParagraph"/>
        <w:numPr>
          <w:ilvl w:val="0"/>
          <w:numId w:val="29"/>
        </w:numPr>
      </w:pPr>
      <w:r>
        <w:t>Other</w:t>
      </w:r>
    </w:p>
    <w:p w:rsidR="00FA4317" w:rsidRDefault="00FA4317" w:rsidP="00FA4317">
      <w:r>
        <w:t>After gets return code from one of those buttons</w:t>
      </w:r>
    </w:p>
    <w:p w:rsidR="00FA4317" w:rsidRDefault="00FA4317" w:rsidP="00FA4317">
      <w:r>
        <w:t>Lets the time</w:t>
      </w:r>
      <w:r w:rsidR="002C35C9">
        <w:t xml:space="preserve"> out</w:t>
      </w:r>
      <w:r>
        <w:t xml:space="preserve"> code pass through to the </w:t>
      </w:r>
      <w:r w:rsidR="002C35C9">
        <w:t>Start_Macro</w:t>
      </w:r>
      <w:r>
        <w:t>()</w:t>
      </w:r>
    </w:p>
    <w:p w:rsidR="00FA4317" w:rsidRDefault="002C35C9" w:rsidP="00FA4317">
      <w:bookmarkStart w:id="0" w:name="_GoBack"/>
      <w:r w:rsidRPr="002C35C9">
        <w:t>reliability</w:t>
      </w:r>
    </w:p>
    <w:p w:rsidR="00FA4317" w:rsidRDefault="00FA4317" w:rsidP="00FA4317">
      <w:pPr>
        <w:pStyle w:val="Heading1"/>
      </w:pPr>
      <w:bookmarkStart w:id="1" w:name="_Dual_Engineering_Models"/>
      <w:bookmarkEnd w:id="1"/>
      <w:bookmarkEnd w:id="0"/>
      <w:r>
        <w:t xml:space="preserve">Dual </w:t>
      </w:r>
      <w:r>
        <w:t xml:space="preserve">Engineering </w:t>
      </w:r>
      <w:r>
        <w:t>Models Process</w:t>
      </w:r>
    </w:p>
    <w:p w:rsidR="00FA4317" w:rsidRDefault="00FA4317" w:rsidP="00FA4317">
      <w:pPr>
        <w:pStyle w:val="ListParagraph"/>
        <w:numPr>
          <w:ilvl w:val="0"/>
          <w:numId w:val="27"/>
        </w:numPr>
      </w:pPr>
      <w:r>
        <w:t>Multiple_Eng_Model_Check_Add(Byref Multiple_Eng_Array)</w:t>
      </w:r>
    </w:p>
    <w:p w:rsidR="00FA4317" w:rsidRDefault="00FA4317" w:rsidP="00FA4317">
      <w:pPr>
        <w:pStyle w:val="ListParagraph"/>
        <w:numPr>
          <w:ilvl w:val="1"/>
          <w:numId w:val="27"/>
        </w:numPr>
      </w:pPr>
      <w:r>
        <w:t>Variables</w:t>
      </w:r>
    </w:p>
    <w:p w:rsidR="00FA4317" w:rsidRDefault="00FA4317" w:rsidP="00FA4317">
      <w:pPr>
        <w:pStyle w:val="ListParagraph"/>
        <w:numPr>
          <w:ilvl w:val="2"/>
          <w:numId w:val="27"/>
        </w:numPr>
      </w:pPr>
      <w:r>
        <w:t>Globals</w:t>
      </w:r>
    </w:p>
    <w:p w:rsidR="00FA4317" w:rsidRDefault="00FA4317" w:rsidP="00FA4317">
      <w:pPr>
        <w:pStyle w:val="ListParagraph"/>
        <w:numPr>
          <w:ilvl w:val="3"/>
          <w:numId w:val="27"/>
        </w:numPr>
      </w:pPr>
      <w:r>
        <w:t xml:space="preserve"> Prefix</w:t>
      </w:r>
    </w:p>
    <w:p w:rsidR="00FA4317" w:rsidRDefault="00FA4317" w:rsidP="00FA4317">
      <w:pPr>
        <w:pStyle w:val="ListParagraph"/>
        <w:numPr>
          <w:ilvl w:val="3"/>
          <w:numId w:val="27"/>
        </w:numPr>
      </w:pPr>
      <w:r>
        <w:t>Time_Code</w:t>
      </w:r>
    </w:p>
    <w:p w:rsidR="00FA4317" w:rsidRDefault="00FA4317" w:rsidP="00FA4317">
      <w:pPr>
        <w:pStyle w:val="ListParagraph"/>
        <w:numPr>
          <w:ilvl w:val="2"/>
          <w:numId w:val="27"/>
        </w:numPr>
      </w:pPr>
      <w:r>
        <w:t>Static</w:t>
      </w:r>
    </w:p>
    <w:p w:rsidR="00FA4317" w:rsidRDefault="00FA4317" w:rsidP="00FA4317">
      <w:pPr>
        <w:pStyle w:val="ListParagraph"/>
        <w:numPr>
          <w:ilvl w:val="3"/>
          <w:numId w:val="27"/>
        </w:numPr>
      </w:pPr>
      <w:r>
        <w:t>? Engineering array</w:t>
      </w:r>
    </w:p>
    <w:p w:rsidR="00FA4317" w:rsidRDefault="00FA4317" w:rsidP="00FA4317">
      <w:pPr>
        <w:pStyle w:val="ListParagraph"/>
        <w:ind w:left="1440"/>
      </w:pPr>
    </w:p>
    <w:p w:rsidR="00FA4317" w:rsidRDefault="00FA4317" w:rsidP="00FA4317">
      <w:pPr>
        <w:pStyle w:val="ListParagraph"/>
        <w:numPr>
          <w:ilvl w:val="1"/>
          <w:numId w:val="27"/>
        </w:numPr>
      </w:pPr>
      <w:r>
        <w:t>Sets first array[1] to Multiple_Eng_models to define it with returns?</w:t>
      </w:r>
    </w:p>
    <w:p w:rsidR="00FA4317" w:rsidRDefault="00FA4317" w:rsidP="00FA4317">
      <w:pPr>
        <w:pStyle w:val="ListParagraph"/>
        <w:numPr>
          <w:ilvl w:val="1"/>
          <w:numId w:val="27"/>
        </w:numPr>
      </w:pPr>
      <w:r>
        <w:t>Adds in prefix</w:t>
      </w:r>
    </w:p>
    <w:p w:rsidR="00FA4317" w:rsidRDefault="00FA4317" w:rsidP="00FA4317">
      <w:pPr>
        <w:pStyle w:val="ListParagraph"/>
        <w:numPr>
          <w:ilvl w:val="1"/>
          <w:numId w:val="27"/>
        </w:numPr>
      </w:pPr>
      <w:r>
        <w:t>Unpauses script</w:t>
      </w:r>
    </w:p>
    <w:p w:rsidR="00FA4317" w:rsidRDefault="00FA4317" w:rsidP="00FA4317">
      <w:pPr>
        <w:pStyle w:val="ListParagraph"/>
        <w:numPr>
          <w:ilvl w:val="1"/>
          <w:numId w:val="27"/>
        </w:numPr>
      </w:pPr>
      <w:r>
        <w:t>Returns Time</w:t>
      </w:r>
      <w:r w:rsidR="002C35C9">
        <w:t>d</w:t>
      </w:r>
      <w:r>
        <w:t>_</w:t>
      </w:r>
      <w:r w:rsidR="002C35C9">
        <w:t>out_</w:t>
      </w:r>
      <w:r>
        <w:t xml:space="preserve">code </w:t>
      </w:r>
    </w:p>
    <w:p w:rsidR="00FA4317" w:rsidRDefault="00FA4317" w:rsidP="002C35C9">
      <w:pPr>
        <w:ind w:left="360"/>
      </w:pPr>
    </w:p>
    <w:p w:rsidR="00FA4317" w:rsidRPr="00FA4317" w:rsidRDefault="00FA4317" w:rsidP="00FA4317"/>
    <w:sectPr w:rsidR="00FA4317" w:rsidRPr="00FA4317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38" w:rsidRDefault="00667938">
      <w:pPr>
        <w:spacing w:after="0" w:line="240" w:lineRule="auto"/>
      </w:pPr>
      <w:r>
        <w:separator/>
      </w:r>
    </w:p>
  </w:endnote>
  <w:endnote w:type="continuationSeparator" w:id="0">
    <w:p w:rsidR="00667938" w:rsidRDefault="0066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38" w:rsidRDefault="00667938">
      <w:pPr>
        <w:spacing w:after="0" w:line="240" w:lineRule="auto"/>
      </w:pPr>
      <w:r>
        <w:separator/>
      </w:r>
    </w:p>
  </w:footnote>
  <w:footnote w:type="continuationSeparator" w:id="0">
    <w:p w:rsidR="00667938" w:rsidRDefault="00667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7724FA"/>
    <w:multiLevelType w:val="hybridMultilevel"/>
    <w:tmpl w:val="9244A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9614D2C"/>
    <w:multiLevelType w:val="hybridMultilevel"/>
    <w:tmpl w:val="A014A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D05D6"/>
    <w:multiLevelType w:val="hybridMultilevel"/>
    <w:tmpl w:val="7F6C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7"/>
  </w:num>
  <w:num w:numId="14">
    <w:abstractNumId w:val="16"/>
  </w:num>
  <w:num w:numId="15">
    <w:abstractNumId w:val="18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17"/>
    <w:rsid w:val="000A0F9B"/>
    <w:rsid w:val="00123E1E"/>
    <w:rsid w:val="0013591F"/>
    <w:rsid w:val="00216BF8"/>
    <w:rsid w:val="0024640E"/>
    <w:rsid w:val="002C1B16"/>
    <w:rsid w:val="002C35C9"/>
    <w:rsid w:val="00667938"/>
    <w:rsid w:val="00771F16"/>
    <w:rsid w:val="0078294C"/>
    <w:rsid w:val="008B6008"/>
    <w:rsid w:val="00971DEC"/>
    <w:rsid w:val="00B64B70"/>
    <w:rsid w:val="00B66857"/>
    <w:rsid w:val="00BA3B94"/>
    <w:rsid w:val="00C07BE9"/>
    <w:rsid w:val="00F41647"/>
    <w:rsid w:val="00F9577D"/>
    <w:rsid w:val="00FA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BCD0A"/>
  <w15:chartTrackingRefBased/>
  <w15:docId w15:val="{0EB89061-2522-4CD3-BA95-B0997BAD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FA43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43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nijs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08"/>
    <w:rsid w:val="00B3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B4A9694BF44530B4253F7A3FD3F330">
    <w:name w:val="74B4A9694BF44530B4253F7A3FD3F330"/>
  </w:style>
  <w:style w:type="paragraph" w:customStyle="1" w:styleId="E81FCBA7C02146339F690E361509ECA1">
    <w:name w:val="E81FCBA7C02146339F690E361509ECA1"/>
  </w:style>
  <w:style w:type="paragraph" w:customStyle="1" w:styleId="EE7EC520E88748C991B9090FB0D43929">
    <w:name w:val="EE7EC520E88748C991B9090FB0D43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66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Jarett Karnia</dc:creator>
  <cp:keywords/>
  <dc:description/>
  <cp:lastModifiedBy>Jarett S Karnia</cp:lastModifiedBy>
  <cp:revision>2</cp:revision>
  <dcterms:created xsi:type="dcterms:W3CDTF">2017-11-07T18:42:00Z</dcterms:created>
  <dcterms:modified xsi:type="dcterms:W3CDTF">2017-11-07T19:48:00Z</dcterms:modified>
</cp:coreProperties>
</file>